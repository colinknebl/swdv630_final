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5A19A077" w:rsidR="002845D3" w:rsidRDefault="0087399B" w:rsidP="0087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B80446">
              <w:t xml:space="preserve"> </w:t>
            </w:r>
            <w:r>
              <w:t>Order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0C2EE2D6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A12D80">
              <w:t>6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42E0E339" w:rsidR="002845D3" w:rsidRDefault="00A12D80" w:rsidP="00A12D80">
            <w:pPr>
              <w:tabs>
                <w:tab w:val="left" w:pos="28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is ordered from Vendor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3D603F49" w:rsidR="002845D3" w:rsidRDefault="00210BA3" w:rsidP="00A12D80">
            <w:pPr>
              <w:tabs>
                <w:tab w:val="left" w:pos="53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is running low in inventory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5C9191C7" w:rsidR="002845D3" w:rsidRDefault="00BB3822" w:rsidP="00BB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item is running low or has run out in inventory and needs to be ordered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4BC3844B" w:rsidR="002845D3" w:rsidRDefault="00BB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514FCE5C" w:rsidR="002845D3" w:rsidRDefault="00BB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still carries item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6302E02E" w:rsidR="002845D3" w:rsidRDefault="00BB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</w:t>
            </w:r>
            <w:r w:rsidR="00E22DA2">
              <w:t>, Cancel Order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0937E3CF" w:rsidR="002845D3" w:rsidRDefault="00B80446" w:rsidP="00BB3822">
            <w:pPr>
              <w:tabs>
                <w:tab w:val="left" w:pos="2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  <w:r w:rsidR="00BB3822">
              <w:t>, Vendor, Item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00F9EA25" w:rsidR="002845D3" w:rsidRDefault="009F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is in POS, vendor has item available for order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4DB66B31" w:rsidR="002845D3" w:rsidRDefault="002C3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is added to POS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6A3B1881" w14:textId="07FDDE2F" w:rsidR="002C330A" w:rsidRDefault="00DF0B87" w:rsidP="002C330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2C330A">
              <w:t xml:space="preserve"> clicks ‘order’ in POS</w:t>
            </w:r>
          </w:p>
          <w:p w14:paraId="6099B30F" w14:textId="77777777" w:rsidR="00E01FDD" w:rsidRDefault="00E01FDD" w:rsidP="002C330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a listing of vendors</w:t>
            </w:r>
          </w:p>
          <w:p w14:paraId="03772F5A" w14:textId="22F1B9B6" w:rsidR="00E01FDD" w:rsidRDefault="00E01FDD" w:rsidP="002C330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on vendor from list or enters the vendor Id to create an order for specified vendor</w:t>
            </w:r>
          </w:p>
          <w:p w14:paraId="73222756" w14:textId="06DFB166" w:rsidR="002C3280" w:rsidRPr="00DE56B5" w:rsidRDefault="002C330A" w:rsidP="00DE56B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a list of</w:t>
            </w:r>
          </w:p>
          <w:p w14:paraId="2B1D5F31" w14:textId="792E25C0" w:rsidR="00DE56B5" w:rsidRPr="00DE56B5" w:rsidRDefault="00DE56B5" w:rsidP="00DE56B5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requested delivery date</w:t>
            </w:r>
            <w:bookmarkStart w:id="0" w:name="_GoBack"/>
            <w:bookmarkEnd w:id="0"/>
          </w:p>
          <w:p w14:paraId="1232EB12" w14:textId="35804C53" w:rsidR="002C330A" w:rsidRDefault="002C330A" w:rsidP="002C330A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ID</w:t>
            </w:r>
          </w:p>
          <w:p w14:paraId="15FCD6C9" w14:textId="6BDDAF7F" w:rsidR="002C330A" w:rsidRDefault="002C330A" w:rsidP="002C330A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  <w:p w14:paraId="70820DC4" w14:textId="3D646C4E" w:rsidR="002C330A" w:rsidRDefault="002C330A" w:rsidP="002C330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 w:rsidR="00CF7802">
              <w:t xml:space="preserve">vendor ID and </w:t>
            </w:r>
            <w:r>
              <w:t>item ID is valid</w:t>
            </w:r>
          </w:p>
          <w:p w14:paraId="3F87C149" w14:textId="33EC5035" w:rsidR="00D21B8A" w:rsidRPr="002C330A" w:rsidRDefault="002C330A" w:rsidP="00DF0B87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is created</w:t>
            </w:r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0E604E90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60474500" w14:textId="71C2CBC1" w:rsidR="00D21B8A" w:rsidRDefault="00DF0B87" w:rsidP="00DF0B8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invalid item ID</w:t>
            </w:r>
          </w:p>
          <w:p w14:paraId="435155CA" w14:textId="31415F28" w:rsidR="00DF0B87" w:rsidRPr="00B80446" w:rsidRDefault="00DF0B87" w:rsidP="00DF0B87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warns user of invalid item ID</w:t>
            </w:r>
          </w:p>
        </w:tc>
      </w:tr>
    </w:tbl>
    <w:p w14:paraId="316982B8" w14:textId="292F05F7" w:rsidR="006D2DD7" w:rsidRDefault="00DE56B5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154FD6"/>
    <w:rsid w:val="00210BA3"/>
    <w:rsid w:val="002845D3"/>
    <w:rsid w:val="002C3280"/>
    <w:rsid w:val="002C330A"/>
    <w:rsid w:val="00495B5F"/>
    <w:rsid w:val="0053275C"/>
    <w:rsid w:val="006B05C0"/>
    <w:rsid w:val="006C2059"/>
    <w:rsid w:val="0087399B"/>
    <w:rsid w:val="00962AE1"/>
    <w:rsid w:val="009F2BCF"/>
    <w:rsid w:val="00A12D80"/>
    <w:rsid w:val="00A83974"/>
    <w:rsid w:val="00B25155"/>
    <w:rsid w:val="00B663A1"/>
    <w:rsid w:val="00B80446"/>
    <w:rsid w:val="00BB3822"/>
    <w:rsid w:val="00CF7802"/>
    <w:rsid w:val="00D21B8A"/>
    <w:rsid w:val="00DE56B5"/>
    <w:rsid w:val="00DF0B87"/>
    <w:rsid w:val="00E01FDD"/>
    <w:rsid w:val="00E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33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8</cp:revision>
  <dcterms:created xsi:type="dcterms:W3CDTF">2019-11-28T13:22:00Z</dcterms:created>
  <dcterms:modified xsi:type="dcterms:W3CDTF">2019-12-06T02:05:00Z</dcterms:modified>
</cp:coreProperties>
</file>