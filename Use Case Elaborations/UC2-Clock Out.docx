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6"/>
        <w:tblW w:w="4882" w:type="pct"/>
        <w:tblLook w:val="04A0" w:firstRow="1" w:lastRow="0" w:firstColumn="1" w:lastColumn="0" w:noHBand="0" w:noVBand="1"/>
      </w:tblPr>
      <w:tblGrid>
        <w:gridCol w:w="2876"/>
        <w:gridCol w:w="6253"/>
      </w:tblGrid>
      <w:tr w:rsidR="002845D3" w14:paraId="3A8E8949" w14:textId="77777777" w:rsidTr="00284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0AC27C3D" w14:textId="77777777" w:rsidR="002845D3" w:rsidRDefault="002845D3" w:rsidP="002845D3">
            <w:pPr>
              <w:jc w:val="right"/>
            </w:pPr>
            <w:r>
              <w:t>Use Case Name:</w:t>
            </w:r>
          </w:p>
        </w:tc>
        <w:tc>
          <w:tcPr>
            <w:tcW w:w="3425" w:type="pct"/>
          </w:tcPr>
          <w:p w14:paraId="6224D865" w14:textId="77777777" w:rsidR="002845D3" w:rsidRDefault="00D71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Clock Out</w:t>
            </w:r>
          </w:p>
        </w:tc>
      </w:tr>
      <w:tr w:rsidR="002845D3" w14:paraId="43AA8A6C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09359342" w14:textId="77777777" w:rsidR="002845D3" w:rsidRDefault="002845D3" w:rsidP="002845D3">
            <w:pPr>
              <w:jc w:val="right"/>
            </w:pPr>
            <w:r>
              <w:t>ID:</w:t>
            </w:r>
          </w:p>
        </w:tc>
        <w:tc>
          <w:tcPr>
            <w:tcW w:w="3425" w:type="pct"/>
          </w:tcPr>
          <w:p w14:paraId="675F075E" w14:textId="77777777" w:rsidR="002845D3" w:rsidRDefault="00D7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</w:t>
            </w:r>
          </w:p>
        </w:tc>
      </w:tr>
      <w:tr w:rsidR="002845D3" w14:paraId="3A86D450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008D32F2" w14:textId="77777777" w:rsidR="002845D3" w:rsidRDefault="002845D3" w:rsidP="002845D3">
            <w:pPr>
              <w:jc w:val="right"/>
            </w:pPr>
            <w:r>
              <w:t>Scenario:</w:t>
            </w:r>
          </w:p>
        </w:tc>
        <w:tc>
          <w:tcPr>
            <w:tcW w:w="3425" w:type="pct"/>
          </w:tcPr>
          <w:p w14:paraId="43E81BFF" w14:textId="77777777" w:rsidR="002845D3" w:rsidRDefault="00D71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clocks out</w:t>
            </w:r>
          </w:p>
        </w:tc>
      </w:tr>
      <w:tr w:rsidR="002845D3" w14:paraId="3F9F840B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618BDBB9" w14:textId="77777777" w:rsidR="002845D3" w:rsidRDefault="002845D3" w:rsidP="002845D3">
            <w:pPr>
              <w:jc w:val="right"/>
            </w:pPr>
            <w:r>
              <w:t>Triggering Event:</w:t>
            </w:r>
          </w:p>
        </w:tc>
        <w:tc>
          <w:tcPr>
            <w:tcW w:w="3425" w:type="pct"/>
          </w:tcPr>
          <w:p w14:paraId="4D79402B" w14:textId="77777777" w:rsidR="002845D3" w:rsidRDefault="00D7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completes shift</w:t>
            </w:r>
          </w:p>
        </w:tc>
      </w:tr>
      <w:tr w:rsidR="002845D3" w14:paraId="6CFE20D4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65996C57" w14:textId="77777777" w:rsidR="002845D3" w:rsidRDefault="002845D3" w:rsidP="002845D3">
            <w:pPr>
              <w:jc w:val="right"/>
            </w:pPr>
            <w:r>
              <w:t>Brief Description:</w:t>
            </w:r>
          </w:p>
        </w:tc>
        <w:tc>
          <w:tcPr>
            <w:tcW w:w="3425" w:type="pct"/>
          </w:tcPr>
          <w:p w14:paraId="49DE3759" w14:textId="77777777" w:rsidR="002845D3" w:rsidRDefault="00D71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employee completes required shift and is ready to leave</w:t>
            </w:r>
          </w:p>
        </w:tc>
      </w:tr>
      <w:tr w:rsidR="002845D3" w14:paraId="66FF378D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6C3E5A80" w14:textId="77777777" w:rsidR="002845D3" w:rsidRDefault="002845D3" w:rsidP="002845D3">
            <w:pPr>
              <w:jc w:val="right"/>
            </w:pPr>
            <w:r>
              <w:t>Actors:</w:t>
            </w:r>
          </w:p>
        </w:tc>
        <w:tc>
          <w:tcPr>
            <w:tcW w:w="3425" w:type="pct"/>
          </w:tcPr>
          <w:p w14:paraId="2F22D983" w14:textId="77777777" w:rsidR="002845D3" w:rsidRDefault="00D7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2845D3" w14:paraId="7BB1BA6D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68030891" w14:textId="77777777" w:rsidR="002845D3" w:rsidRDefault="002845D3" w:rsidP="002845D3">
            <w:pPr>
              <w:jc w:val="right"/>
            </w:pPr>
            <w:r>
              <w:t>Assumptions:</w:t>
            </w:r>
          </w:p>
        </w:tc>
        <w:tc>
          <w:tcPr>
            <w:tcW w:w="3425" w:type="pct"/>
          </w:tcPr>
          <w:p w14:paraId="576C958A" w14:textId="77777777" w:rsidR="002845D3" w:rsidRDefault="00D71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has an account, employee is currently clocked in</w:t>
            </w:r>
          </w:p>
        </w:tc>
      </w:tr>
      <w:tr w:rsidR="002845D3" w14:paraId="7E5AEFA6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6C49EBFE" w14:textId="77777777" w:rsidR="002845D3" w:rsidRDefault="002845D3" w:rsidP="002845D3">
            <w:pPr>
              <w:jc w:val="right"/>
            </w:pPr>
            <w:r>
              <w:t>Frequency of Use:</w:t>
            </w:r>
          </w:p>
        </w:tc>
        <w:tc>
          <w:tcPr>
            <w:tcW w:w="3425" w:type="pct"/>
          </w:tcPr>
          <w:p w14:paraId="6AEF6DFA" w14:textId="77777777" w:rsidR="002845D3" w:rsidRDefault="00D7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Daily</w:t>
            </w:r>
          </w:p>
        </w:tc>
      </w:tr>
      <w:tr w:rsidR="002845D3" w14:paraId="4CED2DE2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01A8BFCD" w14:textId="77777777" w:rsidR="002845D3" w:rsidRDefault="002845D3" w:rsidP="002845D3">
            <w:pPr>
              <w:jc w:val="right"/>
            </w:pPr>
            <w:r>
              <w:t>Related Use Cases:</w:t>
            </w:r>
          </w:p>
        </w:tc>
        <w:tc>
          <w:tcPr>
            <w:tcW w:w="3425" w:type="pct"/>
          </w:tcPr>
          <w:p w14:paraId="41D2BEC4" w14:textId="77777777" w:rsidR="002845D3" w:rsidRDefault="00D71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Clock in</w:t>
            </w:r>
          </w:p>
        </w:tc>
      </w:tr>
      <w:tr w:rsidR="002845D3" w14:paraId="1EF299A8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420623BF" w14:textId="77777777" w:rsidR="002845D3" w:rsidRDefault="002845D3" w:rsidP="002845D3">
            <w:pPr>
              <w:jc w:val="right"/>
            </w:pPr>
            <w:r>
              <w:t>Stakeholders:</w:t>
            </w:r>
          </w:p>
        </w:tc>
        <w:tc>
          <w:tcPr>
            <w:tcW w:w="3425" w:type="pct"/>
          </w:tcPr>
          <w:p w14:paraId="00963EC4" w14:textId="77777777" w:rsidR="002845D3" w:rsidRDefault="00D7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Employee, Manager, Store</w:t>
            </w:r>
          </w:p>
        </w:tc>
      </w:tr>
      <w:tr w:rsidR="002845D3" w14:paraId="243575BF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5BFD7B34" w14:textId="77777777" w:rsidR="002845D3" w:rsidRDefault="002845D3" w:rsidP="002845D3">
            <w:pPr>
              <w:jc w:val="right"/>
            </w:pPr>
            <w:r>
              <w:t>Preconditions:</w:t>
            </w:r>
          </w:p>
        </w:tc>
        <w:tc>
          <w:tcPr>
            <w:tcW w:w="3425" w:type="pct"/>
          </w:tcPr>
          <w:p w14:paraId="266C4F93" w14:textId="77777777" w:rsidR="002845D3" w:rsidRDefault="00D71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is currently clocked in</w:t>
            </w:r>
          </w:p>
        </w:tc>
      </w:tr>
      <w:tr w:rsidR="002845D3" w14:paraId="3FD00E49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31F2F4D5" w14:textId="77777777" w:rsidR="002845D3" w:rsidRDefault="002845D3" w:rsidP="002845D3">
            <w:pPr>
              <w:jc w:val="right"/>
            </w:pPr>
            <w:r>
              <w:t>Post Conditions:</w:t>
            </w:r>
          </w:p>
        </w:tc>
        <w:tc>
          <w:tcPr>
            <w:tcW w:w="3425" w:type="pct"/>
          </w:tcPr>
          <w:p w14:paraId="50A75E0E" w14:textId="77777777" w:rsidR="002845D3" w:rsidRDefault="00D7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is clocked out</w:t>
            </w:r>
          </w:p>
        </w:tc>
      </w:tr>
      <w:tr w:rsidR="002845D3" w14:paraId="021C4264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2BC0E023" w14:textId="77777777" w:rsidR="002845D3" w:rsidRDefault="002845D3" w:rsidP="002845D3">
            <w:pPr>
              <w:jc w:val="right"/>
            </w:pPr>
            <w:r>
              <w:t>Main Course:</w:t>
            </w:r>
          </w:p>
        </w:tc>
        <w:tc>
          <w:tcPr>
            <w:tcW w:w="3425" w:type="pct"/>
          </w:tcPr>
          <w:p w14:paraId="21635B7C" w14:textId="77777777" w:rsidR="002845D3" w:rsidRDefault="00D719F9" w:rsidP="00D719F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opens time clock in POS</w:t>
            </w:r>
          </w:p>
          <w:p w14:paraId="7BB9636F" w14:textId="77777777" w:rsidR="00D719F9" w:rsidRDefault="00D719F9" w:rsidP="00D719F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clicks ‘button’ to clock out</w:t>
            </w:r>
          </w:p>
          <w:p w14:paraId="12288CCB" w14:textId="77777777" w:rsidR="00D719F9" w:rsidRDefault="00D719F9" w:rsidP="00D719F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selects their name from list of currently clocked in employees</w:t>
            </w:r>
          </w:p>
          <w:p w14:paraId="38ADF7C7" w14:textId="77777777" w:rsidR="00D719F9" w:rsidRDefault="00D719F9" w:rsidP="00D719F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responds asking for Employee ID</w:t>
            </w:r>
          </w:p>
          <w:p w14:paraId="04C7DAA9" w14:textId="5E43B26C" w:rsidR="00D719F9" w:rsidRPr="00D719F9" w:rsidRDefault="00D719F9" w:rsidP="0098047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clicks ‘confirm’ to confirm clock out operation</w:t>
            </w:r>
            <w:bookmarkStart w:id="0" w:name="_GoBack"/>
            <w:bookmarkEnd w:id="0"/>
          </w:p>
        </w:tc>
      </w:tr>
      <w:tr w:rsidR="002845D3" w14:paraId="74DDC5EA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112BA443" w14:textId="77777777" w:rsidR="002845D3" w:rsidRDefault="002845D3" w:rsidP="002845D3">
            <w:pPr>
              <w:jc w:val="right"/>
            </w:pPr>
            <w:r>
              <w:t>Alternate Course:</w:t>
            </w:r>
          </w:p>
        </w:tc>
        <w:tc>
          <w:tcPr>
            <w:tcW w:w="3425" w:type="pct"/>
          </w:tcPr>
          <w:p w14:paraId="52495F14" w14:textId="77777777" w:rsidR="00D719F9" w:rsidRDefault="00D719F9" w:rsidP="00D719F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enters incorrect Employee ID</w:t>
            </w:r>
          </w:p>
          <w:p w14:paraId="63D170B5" w14:textId="77777777" w:rsidR="00D719F9" w:rsidRPr="00D719F9" w:rsidRDefault="00D719F9" w:rsidP="00D719F9">
            <w:pPr>
              <w:pStyle w:val="ListParagraph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asking for correct employee ID</w:t>
            </w:r>
          </w:p>
        </w:tc>
      </w:tr>
    </w:tbl>
    <w:p w14:paraId="7AFE8D01" w14:textId="77777777" w:rsidR="006D2DD7" w:rsidRDefault="00980474"/>
    <w:sectPr w:rsidR="006D2DD7" w:rsidSect="0053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C59A6"/>
    <w:multiLevelType w:val="hybridMultilevel"/>
    <w:tmpl w:val="0BF29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01C57"/>
    <w:multiLevelType w:val="hybridMultilevel"/>
    <w:tmpl w:val="01A80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C5FC5"/>
    <w:multiLevelType w:val="hybridMultilevel"/>
    <w:tmpl w:val="A9001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2E30AC"/>
    <w:multiLevelType w:val="hybridMultilevel"/>
    <w:tmpl w:val="3BCC8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F9"/>
    <w:rsid w:val="00036FEE"/>
    <w:rsid w:val="002845D3"/>
    <w:rsid w:val="00495B5F"/>
    <w:rsid w:val="0053275C"/>
    <w:rsid w:val="006B05C0"/>
    <w:rsid w:val="00962AE1"/>
    <w:rsid w:val="00980474"/>
    <w:rsid w:val="00D7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99F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5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845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845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6">
    <w:name w:val="Grid Table 6 Colorful Accent 6"/>
    <w:basedOn w:val="TableNormal"/>
    <w:uiPriority w:val="51"/>
    <w:rsid w:val="002845D3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D71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olinknebl/Library/Group%20Containers/UBF8T346G9.Office/User%20Content.localized/Templates.localized/Use%20Case%20Elabor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 Elaboration.dotx</Template>
  <TotalTime>8</TotalTime>
  <Pages>1</Pages>
  <Words>122</Words>
  <Characters>700</Characters>
  <Application>Microsoft Macintosh Word</Application>
  <DocSecurity>0</DocSecurity>
  <Lines>5</Lines>
  <Paragraphs>1</Paragraphs>
  <ScaleCrop>false</ScaleCrop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Knebl</dc:creator>
  <cp:keywords/>
  <dc:description/>
  <cp:lastModifiedBy>Colin Knebl</cp:lastModifiedBy>
  <cp:revision>2</cp:revision>
  <dcterms:created xsi:type="dcterms:W3CDTF">2019-11-10T00:08:00Z</dcterms:created>
  <dcterms:modified xsi:type="dcterms:W3CDTF">2019-11-13T13:49:00Z</dcterms:modified>
</cp:coreProperties>
</file>