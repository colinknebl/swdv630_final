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04BF5322" w:rsidR="002845D3" w:rsidRDefault="0016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7C55BFE8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167462">
              <w:t>7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10587652" w:rsidR="002845D3" w:rsidRDefault="001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Order is updated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74A7E2D7" w:rsidR="002845D3" w:rsidRDefault="00FF1478" w:rsidP="00FF1478">
            <w:pPr>
              <w:tabs>
                <w:tab w:val="right" w:pos="60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order needs to be updated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0DDAB2D8" w:rsidR="002845D3" w:rsidRDefault="00FF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active order needs to be updated (such as quantity or requested delivery date)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3CE8DA6F" w:rsidR="002845D3" w:rsidRDefault="00FF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346CB029" w:rsidR="002845D3" w:rsidRDefault="00FF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has already been placed and has not been shipped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3BB29763" w:rsidR="002845D3" w:rsidRDefault="0004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Order</w:t>
            </w:r>
            <w:r w:rsidR="00FF1478">
              <w:t>, Cancel Order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462CE038" w:rsidR="002845D3" w:rsidRDefault="00EE7771" w:rsidP="00EE7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Employee, Order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28BD853A" w:rsidR="002845D3" w:rsidRDefault="00EE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has already been placed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42DD0099" w:rsidR="002845D3" w:rsidRDefault="00EE7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includes updated information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29730EF3" w14:textId="76A88EE6" w:rsidR="00611B0C" w:rsidRPr="00611B0C" w:rsidRDefault="00167462" w:rsidP="00611B0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EE7771">
              <w:t xml:space="preserve"> clicks ‘update order</w:t>
            </w:r>
            <w:r>
              <w:t>’</w:t>
            </w:r>
            <w:r w:rsidR="00EE7771">
              <w:t xml:space="preserve"> </w:t>
            </w:r>
            <w:r>
              <w:t>in POS</w:t>
            </w:r>
          </w:p>
          <w:p w14:paraId="3B7F0597" w14:textId="77777777" w:rsidR="00611B0C" w:rsidRDefault="00167462" w:rsidP="00EE777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responds </w:t>
            </w:r>
            <w:r w:rsidR="00611B0C">
              <w:t>with a listing of current, active orders</w:t>
            </w:r>
          </w:p>
          <w:p w14:paraId="186C6FA0" w14:textId="04E34FC1" w:rsidR="00167462" w:rsidRDefault="00611B0C" w:rsidP="00EE777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or enters the order ID for the order needing updates</w:t>
            </w:r>
          </w:p>
          <w:p w14:paraId="07BD12DA" w14:textId="36FF19AB" w:rsidR="00EE7771" w:rsidRDefault="00EE7771" w:rsidP="00EE777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opens </w:t>
            </w:r>
            <w:bookmarkStart w:id="0" w:name="_GoBack"/>
            <w:bookmarkEnd w:id="0"/>
            <w:r>
              <w:t>order details with editable fields</w:t>
            </w:r>
          </w:p>
          <w:p w14:paraId="3F87C149" w14:textId="6CECA663" w:rsidR="00D21B8A" w:rsidRPr="00EE7771" w:rsidRDefault="00EE7771" w:rsidP="00EE777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makes required updates and clicks save</w:t>
            </w:r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13064B66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302F418F" w14:textId="2CD1B17A" w:rsidR="00D21B8A" w:rsidRDefault="00EE7771" w:rsidP="00EE777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ID is not valid</w:t>
            </w:r>
          </w:p>
          <w:p w14:paraId="435155CA" w14:textId="41C21A50" w:rsidR="00D21B8A" w:rsidRPr="00EE7771" w:rsidRDefault="00EE7771" w:rsidP="00EE7771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message and prompt for valid order ID</w:t>
            </w:r>
          </w:p>
        </w:tc>
      </w:tr>
    </w:tbl>
    <w:p w14:paraId="316982B8" w14:textId="77777777" w:rsidR="006D2DD7" w:rsidRDefault="001B162E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0459A1"/>
    <w:rsid w:val="00167462"/>
    <w:rsid w:val="001B162E"/>
    <w:rsid w:val="002845D3"/>
    <w:rsid w:val="00495B5F"/>
    <w:rsid w:val="0053275C"/>
    <w:rsid w:val="00611B0C"/>
    <w:rsid w:val="006B05C0"/>
    <w:rsid w:val="006C2059"/>
    <w:rsid w:val="00962AE1"/>
    <w:rsid w:val="00A83974"/>
    <w:rsid w:val="00B25155"/>
    <w:rsid w:val="00B80446"/>
    <w:rsid w:val="00D21B8A"/>
    <w:rsid w:val="00EE7771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17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5</cp:revision>
  <dcterms:created xsi:type="dcterms:W3CDTF">2019-11-28T13:22:00Z</dcterms:created>
  <dcterms:modified xsi:type="dcterms:W3CDTF">2019-12-06T02:11:00Z</dcterms:modified>
</cp:coreProperties>
</file>