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0C948489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EC4D056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F7953E7" w14:textId="69519907" w:rsidR="002845D3" w:rsidRDefault="00D07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  <w:r w:rsidR="00A574C3">
              <w:t xml:space="preserve"> item</w:t>
            </w:r>
          </w:p>
        </w:tc>
      </w:tr>
      <w:tr w:rsidR="002845D3" w14:paraId="20AC3E6C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8AD376A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6833A776" w14:textId="1EC334CD" w:rsidR="003D0805" w:rsidRDefault="003D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UC11</w:t>
            </w:r>
            <w:bookmarkStart w:id="0" w:name="_GoBack"/>
            <w:bookmarkEnd w:id="0"/>
          </w:p>
        </w:tc>
      </w:tr>
      <w:tr w:rsidR="002845D3" w14:paraId="73BF7321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AE385F0" w14:textId="260812BA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595ED5A" w14:textId="77777777" w:rsidR="002845D3" w:rsidRDefault="00F9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purchases items</w:t>
            </w:r>
          </w:p>
        </w:tc>
      </w:tr>
      <w:tr w:rsidR="002845D3" w14:paraId="204D3AC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B0A63D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1DE61F58" w14:textId="77777777" w:rsidR="002845D3" w:rsidRDefault="00F9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selects item(s) to purchase</w:t>
            </w:r>
          </w:p>
        </w:tc>
      </w:tr>
      <w:tr w:rsidR="002845D3" w14:paraId="4376F2C7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DD3B20A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4D61FEC0" w14:textId="77777777" w:rsidR="002845D3" w:rsidRDefault="00F9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Customer browses available items and selects the item(s) they want to purchase</w:t>
            </w:r>
          </w:p>
        </w:tc>
      </w:tr>
      <w:tr w:rsidR="002845D3" w14:paraId="1EC9D33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54C8CC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24C11831" w14:textId="77777777" w:rsidR="002845D3" w:rsidRDefault="00F92229" w:rsidP="00F9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45D3" w14:paraId="16B13F2E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FB990EB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4CF96555" w14:textId="77777777" w:rsidR="002845D3" w:rsidRDefault="00F9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has selected one or more items</w:t>
            </w:r>
          </w:p>
        </w:tc>
      </w:tr>
      <w:tr w:rsidR="002845D3" w14:paraId="0C57AB15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8D17E43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07E58CD0" w14:textId="77777777" w:rsidR="002845D3" w:rsidRDefault="00F9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00C2F79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A4AFBDB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49ACAF04" w14:textId="77777777" w:rsidR="002845D3" w:rsidRDefault="00F9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item(s)</w:t>
            </w:r>
          </w:p>
        </w:tc>
      </w:tr>
      <w:tr w:rsidR="002845D3" w14:paraId="644A96C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2A1D644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25A5CA32" w14:textId="77777777" w:rsidR="002845D3" w:rsidRDefault="00F9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Employee</w:t>
            </w:r>
          </w:p>
        </w:tc>
      </w:tr>
      <w:tr w:rsidR="002845D3" w14:paraId="79AB6651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C8786D2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164BEC0D" w14:textId="77777777" w:rsidR="002845D3" w:rsidRDefault="00F9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has selected one or more items</w:t>
            </w:r>
          </w:p>
        </w:tc>
      </w:tr>
      <w:tr w:rsidR="002845D3" w14:paraId="24AF199F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F812916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59120DFA" w14:textId="77777777" w:rsidR="002845D3" w:rsidRDefault="00F9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</w:t>
            </w:r>
            <w:r w:rsidR="009462DD">
              <w:t>has purchased items</w:t>
            </w:r>
          </w:p>
        </w:tc>
      </w:tr>
      <w:tr w:rsidR="002845D3" w14:paraId="23A0829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C76AE84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20120247" w14:textId="214A0A5A" w:rsidR="002845D3" w:rsidRDefault="009462DD" w:rsidP="009462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scans items for purchase</w:t>
            </w:r>
            <w:r w:rsidR="00F5296A">
              <w:t>, each scanned item is added to the transaction</w:t>
            </w:r>
          </w:p>
          <w:p w14:paraId="6DEE2F3D" w14:textId="77777777" w:rsidR="009462DD" w:rsidRDefault="009462DD" w:rsidP="009462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inputs payment method</w:t>
            </w:r>
          </w:p>
          <w:p w14:paraId="65972202" w14:textId="77777777" w:rsidR="009462DD" w:rsidRDefault="009462DD" w:rsidP="009462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if payment method is valid</w:t>
            </w:r>
          </w:p>
          <w:p w14:paraId="72008176" w14:textId="77777777" w:rsidR="009462DD" w:rsidRDefault="009462DD" w:rsidP="009462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is transferred from customer account to POS/store account</w:t>
            </w:r>
          </w:p>
          <w:p w14:paraId="18738ACC" w14:textId="77777777" w:rsidR="009462DD" w:rsidRPr="009462DD" w:rsidRDefault="009462DD" w:rsidP="009462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is updated</w:t>
            </w:r>
          </w:p>
        </w:tc>
      </w:tr>
      <w:tr w:rsidR="002845D3" w14:paraId="5FE516FF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FBD889B" w14:textId="77777777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052E884A" w14:textId="77777777" w:rsidR="002845D3" w:rsidRDefault="009462DD" w:rsidP="009462D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2DD">
              <w:t xml:space="preserve">Payment method </w:t>
            </w:r>
            <w:r>
              <w:t>is invalid</w:t>
            </w:r>
          </w:p>
          <w:p w14:paraId="652F3A86" w14:textId="77777777" w:rsidR="009462DD" w:rsidRPr="009462DD" w:rsidRDefault="009462DD" w:rsidP="009462DD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requests different payment method</w:t>
            </w:r>
          </w:p>
        </w:tc>
      </w:tr>
    </w:tbl>
    <w:p w14:paraId="72B01930" w14:textId="77777777" w:rsidR="006D2DD7" w:rsidRDefault="003D0805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F2"/>
    <w:multiLevelType w:val="hybridMultilevel"/>
    <w:tmpl w:val="78E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43AE9"/>
    <w:multiLevelType w:val="hybridMultilevel"/>
    <w:tmpl w:val="AA1E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C3"/>
    <w:rsid w:val="00036FEE"/>
    <w:rsid w:val="002845D3"/>
    <w:rsid w:val="003D0805"/>
    <w:rsid w:val="00495B5F"/>
    <w:rsid w:val="0053275C"/>
    <w:rsid w:val="006B05C0"/>
    <w:rsid w:val="006D732A"/>
    <w:rsid w:val="009462DD"/>
    <w:rsid w:val="00962AE1"/>
    <w:rsid w:val="00A574C3"/>
    <w:rsid w:val="00D079F3"/>
    <w:rsid w:val="00F5296A"/>
    <w:rsid w:val="00F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93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4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15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4</cp:revision>
  <dcterms:created xsi:type="dcterms:W3CDTF">2019-11-10T00:16:00Z</dcterms:created>
  <dcterms:modified xsi:type="dcterms:W3CDTF">2019-11-28T15:49:00Z</dcterms:modified>
</cp:coreProperties>
</file>