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W w:w="4882" w:type="pct"/>
        <w:tblLook w:val="04A0" w:firstRow="1" w:lastRow="0" w:firstColumn="1" w:lastColumn="0" w:noHBand="0" w:noVBand="1"/>
      </w:tblPr>
      <w:tblGrid>
        <w:gridCol w:w="2876"/>
        <w:gridCol w:w="6253"/>
      </w:tblGrid>
      <w:tr w:rsidR="002845D3" w14:paraId="1688C86B" w14:textId="77777777" w:rsidTr="0028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50888FB" w14:textId="77777777" w:rsidR="002845D3" w:rsidRDefault="002845D3" w:rsidP="002845D3">
            <w:pPr>
              <w:jc w:val="right"/>
            </w:pPr>
            <w:r>
              <w:t>Use Case Name:</w:t>
            </w:r>
          </w:p>
        </w:tc>
        <w:tc>
          <w:tcPr>
            <w:tcW w:w="3425" w:type="pct"/>
          </w:tcPr>
          <w:p w14:paraId="137BFC3F" w14:textId="52CC9511" w:rsidR="002845D3" w:rsidRDefault="00033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Vendor</w:t>
            </w:r>
          </w:p>
        </w:tc>
      </w:tr>
      <w:tr w:rsidR="002845D3" w14:paraId="6BF8E681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87D67F2" w14:textId="77777777" w:rsidR="002845D3" w:rsidRDefault="002845D3" w:rsidP="002845D3">
            <w:pPr>
              <w:jc w:val="right"/>
            </w:pPr>
            <w:r>
              <w:t>ID:</w:t>
            </w:r>
          </w:p>
        </w:tc>
        <w:tc>
          <w:tcPr>
            <w:tcW w:w="3425" w:type="pct"/>
          </w:tcPr>
          <w:p w14:paraId="1E0975CC" w14:textId="7328D691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033BBC">
              <w:t>5</w:t>
            </w:r>
          </w:p>
        </w:tc>
      </w:tr>
      <w:tr w:rsidR="002845D3" w14:paraId="7FCDC2E8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6AFC312" w14:textId="77777777" w:rsidR="002845D3" w:rsidRDefault="002845D3" w:rsidP="002845D3">
            <w:pPr>
              <w:jc w:val="right"/>
            </w:pPr>
            <w:r>
              <w:t>Scenario:</w:t>
            </w:r>
          </w:p>
        </w:tc>
        <w:tc>
          <w:tcPr>
            <w:tcW w:w="3425" w:type="pct"/>
          </w:tcPr>
          <w:p w14:paraId="5FDB6C11" w14:textId="582E703A" w:rsidR="002845D3" w:rsidRDefault="0003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is removed from POS</w:t>
            </w:r>
          </w:p>
        </w:tc>
      </w:tr>
      <w:tr w:rsidR="002845D3" w14:paraId="5CF0EE90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3BB2C5B" w14:textId="77777777" w:rsidR="002845D3" w:rsidRDefault="002845D3" w:rsidP="002845D3">
            <w:pPr>
              <w:jc w:val="right"/>
            </w:pPr>
            <w:r>
              <w:t>Triggering Event:</w:t>
            </w:r>
          </w:p>
        </w:tc>
        <w:tc>
          <w:tcPr>
            <w:tcW w:w="3425" w:type="pct"/>
          </w:tcPr>
          <w:p w14:paraId="0EA14C18" w14:textId="0381EB8A" w:rsidR="002845D3" w:rsidRDefault="00033BBC" w:rsidP="001A1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has stopped </w:t>
            </w:r>
            <w:r w:rsidR="001A106D">
              <w:t>doing business with vendor</w:t>
            </w:r>
            <w:r>
              <w:t xml:space="preserve"> </w:t>
            </w:r>
          </w:p>
        </w:tc>
      </w:tr>
      <w:tr w:rsidR="002845D3" w14:paraId="2DD575D0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1FCECD8" w14:textId="77777777" w:rsidR="002845D3" w:rsidRDefault="002845D3" w:rsidP="002845D3">
            <w:pPr>
              <w:jc w:val="right"/>
            </w:pPr>
            <w:r>
              <w:t>Brief Description:</w:t>
            </w:r>
          </w:p>
        </w:tc>
        <w:tc>
          <w:tcPr>
            <w:tcW w:w="3425" w:type="pct"/>
          </w:tcPr>
          <w:p w14:paraId="7F16EED6" w14:textId="0C9AB566" w:rsidR="002845D3" w:rsidRDefault="00CF3B1E" w:rsidP="00CF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has stopped doing business with vendor</w:t>
            </w:r>
          </w:p>
        </w:tc>
      </w:tr>
      <w:tr w:rsidR="002845D3" w14:paraId="42268C26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1157FF4" w14:textId="77777777" w:rsidR="002845D3" w:rsidRDefault="002845D3" w:rsidP="002845D3">
            <w:pPr>
              <w:jc w:val="right"/>
            </w:pPr>
            <w:r>
              <w:t>Actors:</w:t>
            </w:r>
          </w:p>
        </w:tc>
        <w:tc>
          <w:tcPr>
            <w:tcW w:w="3425" w:type="pct"/>
          </w:tcPr>
          <w:p w14:paraId="60DABA36" w14:textId="612B84FF" w:rsidR="002845D3" w:rsidRDefault="00CF3B1E" w:rsidP="00CF3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2845D3" w14:paraId="0BA48C69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BDB622C" w14:textId="77777777" w:rsidR="002845D3" w:rsidRDefault="002845D3" w:rsidP="002845D3">
            <w:pPr>
              <w:jc w:val="right"/>
            </w:pPr>
            <w:r>
              <w:t>Assumptions:</w:t>
            </w:r>
          </w:p>
        </w:tc>
        <w:tc>
          <w:tcPr>
            <w:tcW w:w="3425" w:type="pct"/>
          </w:tcPr>
          <w:p w14:paraId="0A52200F" w14:textId="3B72AF98" w:rsidR="002845D3" w:rsidRDefault="00CF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is in POS</w:t>
            </w:r>
          </w:p>
        </w:tc>
      </w:tr>
      <w:tr w:rsidR="002845D3" w14:paraId="39950097" w14:textId="77777777" w:rsidTr="00B8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2AB4B05" w14:textId="77777777" w:rsidR="002845D3" w:rsidRDefault="002845D3" w:rsidP="002845D3">
            <w:pPr>
              <w:jc w:val="right"/>
            </w:pPr>
            <w:r>
              <w:t>Frequency of Use:</w:t>
            </w:r>
          </w:p>
        </w:tc>
        <w:tc>
          <w:tcPr>
            <w:tcW w:w="3425" w:type="pct"/>
          </w:tcPr>
          <w:p w14:paraId="4069E578" w14:textId="29F6F731" w:rsidR="002845D3" w:rsidRDefault="00CF3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</w:t>
            </w:r>
          </w:p>
        </w:tc>
      </w:tr>
      <w:tr w:rsidR="002845D3" w14:paraId="6359A3F3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4446C16" w14:textId="77777777" w:rsidR="002845D3" w:rsidRDefault="002845D3" w:rsidP="002845D3">
            <w:pPr>
              <w:jc w:val="right"/>
            </w:pPr>
            <w:r>
              <w:t>Related Use Cases:</w:t>
            </w:r>
          </w:p>
        </w:tc>
        <w:tc>
          <w:tcPr>
            <w:tcW w:w="3425" w:type="pct"/>
          </w:tcPr>
          <w:p w14:paraId="6FF3498D" w14:textId="21E77FB1" w:rsidR="002845D3" w:rsidRDefault="00CF3B1E" w:rsidP="00CF3B1E">
            <w:pPr>
              <w:tabs>
                <w:tab w:val="left" w:pos="20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Vendor, Update Vendor</w:t>
            </w:r>
          </w:p>
        </w:tc>
      </w:tr>
      <w:tr w:rsidR="002845D3" w14:paraId="088020D3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0F399B1" w14:textId="77777777" w:rsidR="002845D3" w:rsidRDefault="002845D3" w:rsidP="002845D3">
            <w:pPr>
              <w:jc w:val="right"/>
            </w:pPr>
            <w:r>
              <w:t>Stakeholders:</w:t>
            </w:r>
          </w:p>
        </w:tc>
        <w:tc>
          <w:tcPr>
            <w:tcW w:w="3425" w:type="pct"/>
          </w:tcPr>
          <w:p w14:paraId="1C5BCACF" w14:textId="1C7DD82B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  <w:r w:rsidR="00CF3B1E">
              <w:t>, Vendor</w:t>
            </w:r>
          </w:p>
        </w:tc>
      </w:tr>
      <w:tr w:rsidR="002845D3" w14:paraId="5BC617DC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677F16B" w14:textId="77777777" w:rsidR="002845D3" w:rsidRDefault="002845D3" w:rsidP="002845D3">
            <w:pPr>
              <w:jc w:val="right"/>
            </w:pPr>
            <w:r>
              <w:t>Preconditions:</w:t>
            </w:r>
          </w:p>
        </w:tc>
        <w:tc>
          <w:tcPr>
            <w:tcW w:w="3425" w:type="pct"/>
          </w:tcPr>
          <w:p w14:paraId="32755EE4" w14:textId="150F7CD4" w:rsidR="002845D3" w:rsidRDefault="00CF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is in POS</w:t>
            </w:r>
          </w:p>
        </w:tc>
      </w:tr>
      <w:tr w:rsidR="002845D3" w14:paraId="6580060B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98E3441" w14:textId="77777777" w:rsidR="002845D3" w:rsidRDefault="002845D3" w:rsidP="002845D3">
            <w:pPr>
              <w:jc w:val="right"/>
            </w:pPr>
            <w:r>
              <w:t>Post Conditions:</w:t>
            </w:r>
          </w:p>
        </w:tc>
        <w:tc>
          <w:tcPr>
            <w:tcW w:w="3425" w:type="pct"/>
          </w:tcPr>
          <w:p w14:paraId="3F777994" w14:textId="104FE180" w:rsidR="002845D3" w:rsidRDefault="00CF3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Vendor is not in POS</w:t>
            </w:r>
          </w:p>
        </w:tc>
      </w:tr>
      <w:tr w:rsidR="002845D3" w14:paraId="560ED60D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B74C7AF" w14:textId="77777777" w:rsidR="002845D3" w:rsidRDefault="002845D3" w:rsidP="002845D3">
            <w:pPr>
              <w:jc w:val="right"/>
            </w:pPr>
            <w:r>
              <w:t>Main Course:</w:t>
            </w:r>
          </w:p>
        </w:tc>
        <w:tc>
          <w:tcPr>
            <w:tcW w:w="3425" w:type="pct"/>
          </w:tcPr>
          <w:p w14:paraId="38AAB865" w14:textId="77777777" w:rsidR="00CF3B1E" w:rsidRDefault="00CF3B1E" w:rsidP="00CF3B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clicks on vendor in POS</w:t>
            </w:r>
          </w:p>
          <w:p w14:paraId="0870CD6A" w14:textId="4CADF9EB" w:rsidR="00CF3B1E" w:rsidRDefault="00CF3B1E" w:rsidP="00CF3B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clicks on ‘</w:t>
            </w:r>
            <w:r>
              <w:t>delete’</w:t>
            </w:r>
            <w:r>
              <w:t xml:space="preserve"> button </w:t>
            </w:r>
          </w:p>
          <w:p w14:paraId="6A85235D" w14:textId="00907CE4" w:rsidR="00CF3B1E" w:rsidRDefault="00CF3B1E" w:rsidP="00CF3B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responds by </w:t>
            </w:r>
            <w:r>
              <w:t>prompting user for confirmation of delete action, warning user this action is irreversible</w:t>
            </w:r>
          </w:p>
          <w:p w14:paraId="4213DBEB" w14:textId="573AE3AA" w:rsidR="00CF3B1E" w:rsidRDefault="00CF3B1E" w:rsidP="00CF3B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user confirms</w:t>
            </w:r>
          </w:p>
          <w:p w14:paraId="0EE89CD8" w14:textId="77777777" w:rsidR="00CF3B1E" w:rsidRDefault="00CF3B1E" w:rsidP="00CF3B1E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in deleted</w:t>
            </w:r>
          </w:p>
          <w:p w14:paraId="3F87C149" w14:textId="36526EF2" w:rsidR="00D21B8A" w:rsidRPr="00CF3B1E" w:rsidRDefault="00CF3B1E" w:rsidP="00CF3B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Else end use case</w:t>
            </w:r>
          </w:p>
        </w:tc>
      </w:tr>
      <w:tr w:rsidR="002845D3" w14:paraId="2254FC8D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23683F9" w14:textId="460FBCCD" w:rsidR="002845D3" w:rsidRDefault="002845D3" w:rsidP="002845D3">
            <w:pPr>
              <w:jc w:val="right"/>
            </w:pPr>
            <w:r>
              <w:t>Alternate Course:</w:t>
            </w:r>
          </w:p>
        </w:tc>
        <w:tc>
          <w:tcPr>
            <w:tcW w:w="3425" w:type="pct"/>
          </w:tcPr>
          <w:p w14:paraId="435155CA" w14:textId="13771B79" w:rsidR="00D21B8A" w:rsidRPr="00CF3B1E" w:rsidRDefault="00D21B8A" w:rsidP="00CF3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14:paraId="316982B8" w14:textId="77777777" w:rsidR="006D2DD7" w:rsidRDefault="00CF3B1E"/>
    <w:sectPr w:rsidR="006D2DD7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38DE"/>
    <w:multiLevelType w:val="hybridMultilevel"/>
    <w:tmpl w:val="1B5C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6314F"/>
    <w:multiLevelType w:val="hybridMultilevel"/>
    <w:tmpl w:val="2E16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46"/>
    <w:rsid w:val="00033BBC"/>
    <w:rsid w:val="00036FEE"/>
    <w:rsid w:val="001A106D"/>
    <w:rsid w:val="002845D3"/>
    <w:rsid w:val="00495B5F"/>
    <w:rsid w:val="0053275C"/>
    <w:rsid w:val="006B05C0"/>
    <w:rsid w:val="006C2059"/>
    <w:rsid w:val="00962AE1"/>
    <w:rsid w:val="00A83974"/>
    <w:rsid w:val="00B25155"/>
    <w:rsid w:val="00B80446"/>
    <w:rsid w:val="00CF3B1E"/>
    <w:rsid w:val="00D2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866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845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845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6">
    <w:name w:val="Grid Table 6 Colorful Accent 6"/>
    <w:basedOn w:val="TableNormal"/>
    <w:uiPriority w:val="51"/>
    <w:rsid w:val="002845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80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linknebl/Library/Group%20Containers/UBF8T346G9.Office/User%20Content.localized/Templates.localized/Use%20Case%20Elabor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Elaboration.dotx</Template>
  <TotalTime>11</TotalTime>
  <Pages>1</Pages>
  <Words>104</Words>
  <Characters>595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3</cp:revision>
  <dcterms:created xsi:type="dcterms:W3CDTF">2019-11-28T13:22:00Z</dcterms:created>
  <dcterms:modified xsi:type="dcterms:W3CDTF">2019-11-28T14:34:00Z</dcterms:modified>
</cp:coreProperties>
</file>