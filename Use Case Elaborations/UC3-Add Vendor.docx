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15EDB6A8" w:rsidR="002845D3" w:rsidRDefault="00F9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Vendor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1C3AE3D4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F90EB2">
              <w:t>3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0E99F52A" w:rsidR="002845D3" w:rsidRDefault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Vendor to POS system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161DC1A1" w:rsidR="002845D3" w:rsidRDefault="00F90EB2" w:rsidP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store has a new vendor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2A7CCA5" w:rsidR="002845D3" w:rsidRDefault="00F90EB2" w:rsidP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store wants to order items that are carried by a new vendor.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2B31BEEB" w:rsidR="002845D3" w:rsidRDefault="00F90EB2" w:rsidP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035CFC72" w:rsidR="002845D3" w:rsidRDefault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not in POS, Employee has never ordered from vendor before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2A7A0415" w:rsidR="002845D3" w:rsidRDefault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6D44033D" w:rsidR="002845D3" w:rsidRDefault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Vendor, Order Item, Update Order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02798EE6" w:rsidR="002845D3" w:rsidRDefault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Vendor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71914565" w:rsidR="002845D3" w:rsidRDefault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employee has ever ordered from the new vendor before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08737E5B" w:rsidR="002845D3" w:rsidRDefault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has a unique entry in the POS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1D6FCC" w14:textId="23C7BEE3" w:rsidR="002845D3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</w:t>
            </w:r>
            <w:r w:rsidR="00F90EB2">
              <w:t>add vendor’</w:t>
            </w:r>
            <w:r>
              <w:t xml:space="preserve"> in POS</w:t>
            </w:r>
          </w:p>
          <w:p w14:paraId="43F7B9B6" w14:textId="77777777" w:rsidR="00F90EB2" w:rsidRDefault="00F90EB2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</w:t>
            </w:r>
          </w:p>
          <w:p w14:paraId="03F7F667" w14:textId="74B0A738" w:rsidR="00F90EB2" w:rsidRDefault="00F90EB2" w:rsidP="00165EC8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name</w:t>
            </w:r>
          </w:p>
          <w:p w14:paraId="07C43312" w14:textId="0CE7E573" w:rsidR="00E664E6" w:rsidRDefault="00E664E6" w:rsidP="00F90EB2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vendor carries</w:t>
            </w:r>
          </w:p>
          <w:p w14:paraId="165C40E3" w14:textId="26C8FDFA" w:rsidR="00F90EB2" w:rsidRDefault="00E664E6" w:rsidP="00F90EB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vendor with same</w:t>
            </w:r>
            <w:bookmarkStart w:id="0" w:name="_GoBack"/>
            <w:bookmarkEnd w:id="0"/>
            <w:r>
              <w:t xml:space="preserve"> name already exists</w:t>
            </w:r>
          </w:p>
          <w:p w14:paraId="2AFBCF6C" w14:textId="307F733C" w:rsidR="00E664E6" w:rsidRDefault="00E664E6" w:rsidP="00E664E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with Update Vendor use case</w:t>
            </w:r>
          </w:p>
          <w:p w14:paraId="3F87C149" w14:textId="2E80EC29" w:rsidR="00D21B8A" w:rsidRPr="00D21B8A" w:rsidRDefault="00F90EB2" w:rsidP="00105F1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adds vendor to DB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5AB4756E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35155CA" w14:textId="22F09E0A" w:rsidR="00D21B8A" w:rsidRPr="00B80446" w:rsidRDefault="00D21B8A" w:rsidP="00105F13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6982B8" w14:textId="77777777" w:rsidR="006D2DD7" w:rsidRDefault="005C2993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105F13"/>
    <w:rsid w:val="00165EC8"/>
    <w:rsid w:val="002845D3"/>
    <w:rsid w:val="00495B5F"/>
    <w:rsid w:val="0053275C"/>
    <w:rsid w:val="005C2993"/>
    <w:rsid w:val="00671CC7"/>
    <w:rsid w:val="006B05C0"/>
    <w:rsid w:val="006C2059"/>
    <w:rsid w:val="00962AE1"/>
    <w:rsid w:val="00A83974"/>
    <w:rsid w:val="00B25155"/>
    <w:rsid w:val="00B80446"/>
    <w:rsid w:val="00D21B8A"/>
    <w:rsid w:val="00E664E6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17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5</cp:revision>
  <dcterms:created xsi:type="dcterms:W3CDTF">2019-11-28T13:22:00Z</dcterms:created>
  <dcterms:modified xsi:type="dcterms:W3CDTF">2019-12-06T01:54:00Z</dcterms:modified>
</cp:coreProperties>
</file>