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1688C86B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0888FB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37BFC3F" w14:textId="2EA08A79" w:rsidR="002845D3" w:rsidRDefault="001A0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Inventory</w:t>
            </w:r>
          </w:p>
        </w:tc>
      </w:tr>
      <w:tr w:rsidR="002845D3" w14:paraId="6BF8E68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87D67F2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1E0975CC" w14:textId="1D0D4FCB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616754">
              <w:t>9</w:t>
            </w:r>
          </w:p>
        </w:tc>
      </w:tr>
      <w:tr w:rsidR="002845D3" w14:paraId="7FCDC2E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6AFC312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5FDB6C11" w14:textId="33935A97" w:rsidR="002845D3" w:rsidRDefault="002C046A" w:rsidP="001A061F">
            <w:pPr>
              <w:tabs>
                <w:tab w:val="left" w:pos="28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store wants to sell a new item</w:t>
            </w:r>
          </w:p>
        </w:tc>
      </w:tr>
      <w:tr w:rsidR="002845D3" w14:paraId="5CF0EE90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3BB2C5B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0EA14C18" w14:textId="299816D9" w:rsidR="002845D3" w:rsidRDefault="002C046A" w:rsidP="002C0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store wants to sell a new item</w:t>
            </w:r>
          </w:p>
        </w:tc>
      </w:tr>
      <w:tr w:rsidR="002845D3" w14:paraId="2DD575D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1FCECD8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7F16EED6" w14:textId="0BFEA08E" w:rsidR="002845D3" w:rsidRDefault="002C046A" w:rsidP="0061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store wants to expand its product offering to increase revenue by adding an item to the inventory </w:t>
            </w:r>
          </w:p>
        </w:tc>
      </w:tr>
      <w:tr w:rsidR="002845D3" w14:paraId="42268C26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1157FF4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60DABA36" w14:textId="3E204AC5" w:rsidR="002845D3" w:rsidRDefault="00616754" w:rsidP="0061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2845D3" w14:paraId="0BA48C69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BDB622C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0A52200F" w14:textId="49981C44" w:rsidR="002845D3" w:rsidRDefault="002C0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is not in inventory</w:t>
            </w:r>
          </w:p>
        </w:tc>
      </w:tr>
      <w:tr w:rsidR="002845D3" w14:paraId="39950097" w14:textId="77777777" w:rsidTr="00B8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AB4B05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4069E578" w14:textId="59F902EE" w:rsidR="002845D3" w:rsidRDefault="002C0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</w:t>
            </w:r>
          </w:p>
        </w:tc>
      </w:tr>
      <w:tr w:rsidR="002845D3" w14:paraId="6359A3F3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4446C16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6FF3498D" w14:textId="46E78FDA" w:rsidR="002845D3" w:rsidRDefault="0061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Inventory</w:t>
            </w:r>
          </w:p>
        </w:tc>
      </w:tr>
      <w:tr w:rsidR="002845D3" w14:paraId="088020D3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0F399B1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C5BCACF" w14:textId="0E785A48" w:rsidR="002845D3" w:rsidRDefault="0061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2845D3" w14:paraId="5BC617D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677F16B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32755EE4" w14:textId="4BFDCC0A" w:rsidR="002845D3" w:rsidRDefault="002C046A" w:rsidP="00616754">
            <w:pPr>
              <w:tabs>
                <w:tab w:val="left" w:pos="47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is not in inventory</w:t>
            </w:r>
          </w:p>
        </w:tc>
      </w:tr>
      <w:tr w:rsidR="002845D3" w14:paraId="6580060B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98E3441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3F777994" w14:textId="4DD9DB39" w:rsidR="002845D3" w:rsidRDefault="002C0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is in inventory</w:t>
            </w:r>
          </w:p>
        </w:tc>
      </w:tr>
      <w:tr w:rsidR="002845D3" w14:paraId="560ED60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B74C7AF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4A835CF0" w14:textId="460F3376" w:rsidR="00616754" w:rsidRDefault="00616754" w:rsidP="0061675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‘inventory’ in POS</w:t>
            </w:r>
          </w:p>
          <w:p w14:paraId="31DEE5E5" w14:textId="5036122E" w:rsidR="00616754" w:rsidRDefault="00616754" w:rsidP="0061675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with full inventory listing</w:t>
            </w:r>
          </w:p>
          <w:p w14:paraId="052AF5D6" w14:textId="7AC306D8" w:rsidR="002C046A" w:rsidRDefault="006966CE" w:rsidP="0061675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item or enters item ID</w:t>
            </w:r>
          </w:p>
          <w:p w14:paraId="1AAED1CE" w14:textId="6629BB99" w:rsidR="002C046A" w:rsidRDefault="002C046A" w:rsidP="006966C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responds </w:t>
            </w:r>
            <w:r w:rsidR="006966CE">
              <w:t>with prompt for quantity</w:t>
            </w:r>
          </w:p>
          <w:p w14:paraId="3F87C149" w14:textId="659B30E4" w:rsidR="00D21B8A" w:rsidRPr="002C046A" w:rsidRDefault="002C046A" w:rsidP="002C046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adds item to inventory</w:t>
            </w:r>
            <w:bookmarkStart w:id="0" w:name="_GoBack"/>
            <w:bookmarkEnd w:id="0"/>
          </w:p>
        </w:tc>
      </w:tr>
      <w:tr w:rsidR="002845D3" w14:paraId="2254FC8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23683F9" w14:textId="4D549907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435155CA" w14:textId="0DAF8335" w:rsidR="00616754" w:rsidRPr="002C046A" w:rsidRDefault="00616754" w:rsidP="002C0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096C3D" w14:textId="77777777" w:rsidR="009E1DD1" w:rsidRDefault="009E1DD1"/>
    <w:sectPr w:rsidR="009E1DD1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8DE"/>
    <w:multiLevelType w:val="hybridMultilevel"/>
    <w:tmpl w:val="1B5C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E54D5"/>
    <w:multiLevelType w:val="hybridMultilevel"/>
    <w:tmpl w:val="8D5E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6314F"/>
    <w:multiLevelType w:val="hybridMultilevel"/>
    <w:tmpl w:val="2E16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46"/>
    <w:rsid w:val="00036FEE"/>
    <w:rsid w:val="001A061F"/>
    <w:rsid w:val="002845D3"/>
    <w:rsid w:val="002C046A"/>
    <w:rsid w:val="004649DB"/>
    <w:rsid w:val="00495B5F"/>
    <w:rsid w:val="0053275C"/>
    <w:rsid w:val="00616754"/>
    <w:rsid w:val="006966CE"/>
    <w:rsid w:val="006B05C0"/>
    <w:rsid w:val="006C2059"/>
    <w:rsid w:val="00962AE1"/>
    <w:rsid w:val="009E1DD1"/>
    <w:rsid w:val="00A83974"/>
    <w:rsid w:val="00B25155"/>
    <w:rsid w:val="00B80446"/>
    <w:rsid w:val="00D2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66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804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1DD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inknebl/Library/Group%20Containers/UBF8T346G9.Office/User%20Content.localized/Templates.localized/Use%20Case%20E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Elaboration.dotx</Template>
  <TotalTime>16</TotalTime>
  <Pages>1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7</cp:revision>
  <dcterms:created xsi:type="dcterms:W3CDTF">2019-11-28T13:22:00Z</dcterms:created>
  <dcterms:modified xsi:type="dcterms:W3CDTF">2019-12-06T02:20:00Z</dcterms:modified>
</cp:coreProperties>
</file>